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14D1" w14:textId="77777777" w:rsidR="00C067C5" w:rsidRPr="00A53805" w:rsidRDefault="00F71BDE">
      <w:pPr>
        <w:pStyle w:val="Title"/>
        <w:rPr>
          <w:sz w:val="33"/>
          <w:szCs w:val="33"/>
        </w:rPr>
      </w:pPr>
      <w:r w:rsidRPr="00A53805">
        <w:rPr>
          <w:sz w:val="33"/>
          <w:szCs w:val="33"/>
        </w:rPr>
        <w:t>Stephen Jochen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A53805" w14:paraId="3578411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48AA211" w14:textId="680F376D" w:rsidR="00260D3F" w:rsidRPr="00A53805" w:rsidRDefault="00F71BDE">
            <w:pPr>
              <w:pStyle w:val="ContactInfo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Richmond</w:t>
            </w:r>
            <w:r w:rsidR="003D5161" w:rsidRPr="00A53805">
              <w:rPr>
                <w:sz w:val="20"/>
                <w:szCs w:val="20"/>
              </w:rPr>
              <w:t>,</w:t>
            </w:r>
            <w:r w:rsidRPr="00A53805">
              <w:rPr>
                <w:sz w:val="20"/>
                <w:szCs w:val="20"/>
              </w:rPr>
              <w:t xml:space="preserve"> VA</w:t>
            </w:r>
            <w:r w:rsidR="00561309" w:rsidRPr="00A53805">
              <w:rPr>
                <w:sz w:val="20"/>
                <w:szCs w:val="20"/>
              </w:rPr>
              <w:t xml:space="preserve"> 23228 | </w:t>
            </w:r>
            <w:r w:rsidRPr="00A53805">
              <w:rPr>
                <w:sz w:val="20"/>
                <w:szCs w:val="20"/>
              </w:rPr>
              <w:t>(406)-471-4291</w:t>
            </w:r>
            <w:r w:rsidR="00260D3F" w:rsidRPr="00A53805">
              <w:rPr>
                <w:sz w:val="20"/>
                <w:szCs w:val="20"/>
              </w:rPr>
              <w:t> | </w:t>
            </w:r>
            <w:r w:rsidR="00AF487E" w:rsidRPr="00A53805">
              <w:rPr>
                <w:sz w:val="20"/>
                <w:szCs w:val="20"/>
              </w:rPr>
              <w:t>s</w:t>
            </w:r>
            <w:r w:rsidRPr="00A53805">
              <w:rPr>
                <w:sz w:val="20"/>
                <w:szCs w:val="20"/>
              </w:rPr>
              <w:t>tephenjochen2@gmail.com</w:t>
            </w:r>
          </w:p>
        </w:tc>
      </w:tr>
    </w:tbl>
    <w:p w14:paraId="6164E950" w14:textId="13C76446" w:rsidR="00C067C5" w:rsidRPr="00A53805" w:rsidRDefault="0074544B" w:rsidP="003D5161">
      <w:pPr>
        <w:pStyle w:val="Heading1"/>
        <w:spacing w:before="0"/>
        <w:rPr>
          <w:b/>
          <w:bCs/>
          <w:sz w:val="24"/>
          <w:szCs w:val="24"/>
        </w:rPr>
      </w:pPr>
      <w:r w:rsidRPr="00A53805">
        <w:rPr>
          <w:b/>
          <w:bCs/>
          <w:sz w:val="24"/>
          <w:szCs w:val="24"/>
        </w:rPr>
        <w:t>Education</w:t>
      </w:r>
    </w:p>
    <w:tbl>
      <w:tblPr>
        <w:tblStyle w:val="ResumeTable"/>
        <w:tblW w:w="12669" w:type="pct"/>
        <w:tblInd w:w="-1584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3476"/>
        <w:gridCol w:w="10445"/>
        <w:gridCol w:w="9066"/>
      </w:tblGrid>
      <w:tr w:rsidR="0074544B" w:rsidRPr="00A53805" w14:paraId="7501FE84" w14:textId="77777777" w:rsidTr="0074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56" w:type="pct"/>
          </w:tcPr>
          <w:p w14:paraId="2174CE8D" w14:textId="6896013D" w:rsidR="0074544B" w:rsidRPr="00A53805" w:rsidRDefault="0074544B" w:rsidP="0074544B">
            <w:pPr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2019-Present</w:t>
            </w:r>
          </w:p>
        </w:tc>
        <w:tc>
          <w:tcPr>
            <w:tcW w:w="2272" w:type="pct"/>
          </w:tcPr>
          <w:p w14:paraId="1924C8F9" w14:textId="354049BF" w:rsidR="0074544B" w:rsidRPr="00A53805" w:rsidRDefault="0074544B" w:rsidP="0074544B">
            <w:pPr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University of Richmond, Richmond VA (Software Coding Boot-Camp)</w:t>
            </w:r>
          </w:p>
        </w:tc>
        <w:tc>
          <w:tcPr>
            <w:tcW w:w="1972" w:type="pct"/>
          </w:tcPr>
          <w:p w14:paraId="77578E7B" w14:textId="75B4502D" w:rsidR="0074544B" w:rsidRPr="00A53805" w:rsidRDefault="0074544B" w:rsidP="0074544B">
            <w:pPr>
              <w:rPr>
                <w:sz w:val="11"/>
                <w:szCs w:val="11"/>
              </w:rPr>
            </w:pPr>
          </w:p>
        </w:tc>
      </w:tr>
      <w:tr w:rsidR="0074544B" w:rsidRPr="00A53805" w14:paraId="62B23753" w14:textId="77777777" w:rsidTr="0074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56" w:type="pct"/>
          </w:tcPr>
          <w:p w14:paraId="7907DC7E" w14:textId="6A0152A0" w:rsidR="0074544B" w:rsidRPr="00A53805" w:rsidRDefault="0074544B" w:rsidP="0074544B">
            <w:pPr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2014-2015</w:t>
            </w:r>
          </w:p>
        </w:tc>
        <w:tc>
          <w:tcPr>
            <w:tcW w:w="2272" w:type="pct"/>
          </w:tcPr>
          <w:p w14:paraId="3DA2CD01" w14:textId="4FCBBE68" w:rsidR="0074544B" w:rsidRPr="00A53805" w:rsidRDefault="0074544B" w:rsidP="0074544B">
            <w:pPr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 xml:space="preserve">Flathead Valley Community College, </w:t>
            </w:r>
            <w:r w:rsidRPr="00A53805">
              <w:rPr>
                <w:i/>
                <w:sz w:val="20"/>
                <w:szCs w:val="20"/>
              </w:rPr>
              <w:t>Kalispell MT</w:t>
            </w:r>
          </w:p>
        </w:tc>
        <w:tc>
          <w:tcPr>
            <w:tcW w:w="1972" w:type="pct"/>
          </w:tcPr>
          <w:p w14:paraId="299F6353" w14:textId="77777777" w:rsidR="0074544B" w:rsidRPr="00A53805" w:rsidRDefault="0074544B" w:rsidP="0074544B">
            <w:pPr>
              <w:rPr>
                <w:sz w:val="11"/>
                <w:szCs w:val="11"/>
              </w:rPr>
            </w:pPr>
          </w:p>
        </w:tc>
      </w:tr>
      <w:tr w:rsidR="0074544B" w:rsidRPr="00A53805" w14:paraId="3B66D75F" w14:textId="77777777" w:rsidTr="00A53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tblHeader/>
        </w:trPr>
        <w:tc>
          <w:tcPr>
            <w:tcW w:w="756" w:type="pct"/>
          </w:tcPr>
          <w:p w14:paraId="4A8AED20" w14:textId="1087C133" w:rsidR="0074544B" w:rsidRPr="00A53805" w:rsidRDefault="0074544B" w:rsidP="0074544B">
            <w:pPr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2010-2014</w:t>
            </w:r>
          </w:p>
        </w:tc>
        <w:tc>
          <w:tcPr>
            <w:tcW w:w="2272" w:type="pct"/>
          </w:tcPr>
          <w:p w14:paraId="4EB7C129" w14:textId="5901B9AB" w:rsidR="0074544B" w:rsidRPr="00A53805" w:rsidRDefault="0074544B" w:rsidP="0074544B">
            <w:pPr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 xml:space="preserve">High School Diploma, Bigfork, </w:t>
            </w:r>
            <w:r w:rsidRPr="00A53805">
              <w:rPr>
                <w:i/>
                <w:iCs/>
                <w:sz w:val="20"/>
                <w:szCs w:val="20"/>
              </w:rPr>
              <w:t>Bigfork MT</w:t>
            </w:r>
          </w:p>
        </w:tc>
        <w:tc>
          <w:tcPr>
            <w:tcW w:w="1972" w:type="pct"/>
          </w:tcPr>
          <w:p w14:paraId="7A7A283E" w14:textId="77777777" w:rsidR="0074544B" w:rsidRPr="00A53805" w:rsidRDefault="0074544B" w:rsidP="0074544B">
            <w:pPr>
              <w:rPr>
                <w:sz w:val="11"/>
                <w:szCs w:val="11"/>
              </w:rPr>
            </w:pPr>
          </w:p>
        </w:tc>
      </w:tr>
    </w:tbl>
    <w:sdt>
      <w:sdtPr>
        <w:rPr>
          <w:sz w:val="13"/>
          <w:szCs w:val="13"/>
        </w:rPr>
        <w:alias w:val="Skills &amp; Abilities heading:"/>
        <w:tag w:val="Skills &amp; Abilities heading:"/>
        <w:id w:val="-1758198345"/>
        <w:placeholder>
          <w:docPart w:val="B7E5379618124B7ABC1FDFDCCA604499"/>
        </w:placeholder>
        <w:temporary/>
        <w:showingPlcHdr/>
        <w15:appearance w15:val="hidden"/>
      </w:sdtPr>
      <w:sdtEndPr/>
      <w:sdtContent>
        <w:p w14:paraId="688DF547" w14:textId="40F981B6" w:rsidR="00126049" w:rsidRPr="00A53805" w:rsidRDefault="00126049" w:rsidP="003D5161">
          <w:pPr>
            <w:pStyle w:val="Heading1"/>
            <w:spacing w:before="0"/>
            <w:rPr>
              <w:sz w:val="13"/>
              <w:szCs w:val="13"/>
            </w:rPr>
          </w:pPr>
          <w:r w:rsidRPr="00A53805">
            <w:rPr>
              <w:b/>
              <w:sz w:val="24"/>
              <w:szCs w:val="24"/>
            </w:rPr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A53805" w14:paraId="225ABE74" w14:textId="77777777" w:rsidTr="00A53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9387C5C" w14:textId="385D0BC6" w:rsidR="00260D3F" w:rsidRPr="00A53805" w:rsidRDefault="00561309" w:rsidP="00843164">
            <w:pPr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 xml:space="preserve">Exposer to HTML, CSS and JavaScript; Skill in the following Microsoft products: VS code, Microsoft </w:t>
            </w:r>
            <w:r w:rsidR="00847AF4" w:rsidRPr="00A53805">
              <w:rPr>
                <w:sz w:val="20"/>
                <w:szCs w:val="20"/>
              </w:rPr>
              <w:t>O</w:t>
            </w:r>
            <w:r w:rsidRPr="00A53805">
              <w:rPr>
                <w:sz w:val="20"/>
                <w:szCs w:val="20"/>
              </w:rPr>
              <w:t xml:space="preserve">ffice </w:t>
            </w:r>
            <w:r w:rsidR="00847AF4" w:rsidRPr="00A53805">
              <w:rPr>
                <w:sz w:val="20"/>
                <w:szCs w:val="20"/>
              </w:rPr>
              <w:t>S</w:t>
            </w:r>
            <w:r w:rsidRPr="00A53805">
              <w:rPr>
                <w:sz w:val="20"/>
                <w:szCs w:val="20"/>
              </w:rPr>
              <w:t>uite</w:t>
            </w:r>
          </w:p>
          <w:p w14:paraId="29079137" w14:textId="69A139EF" w:rsidR="00753265" w:rsidRPr="00A53805" w:rsidRDefault="00753265" w:rsidP="00843164">
            <w:pPr>
              <w:rPr>
                <w:sz w:val="11"/>
                <w:szCs w:val="11"/>
              </w:rPr>
            </w:pPr>
          </w:p>
        </w:tc>
      </w:tr>
    </w:tbl>
    <w:sdt>
      <w:sdtPr>
        <w:rPr>
          <w:sz w:val="13"/>
          <w:szCs w:val="13"/>
        </w:rPr>
        <w:alias w:val="Experience heading:"/>
        <w:tag w:val="Experience heading:"/>
        <w:id w:val="899876606"/>
        <w:placeholder>
          <w:docPart w:val="91DA7A1D57B4498795177D8921679360"/>
        </w:placeholder>
        <w:temporary/>
        <w:showingPlcHdr/>
        <w15:appearance w15:val="hidden"/>
      </w:sdtPr>
      <w:sdtEndPr/>
      <w:sdtContent>
        <w:p w14:paraId="0E4928F5" w14:textId="77777777" w:rsidR="00843164" w:rsidRPr="00A53805" w:rsidRDefault="00843164" w:rsidP="003D5161">
          <w:pPr>
            <w:pStyle w:val="Heading1"/>
            <w:spacing w:before="0" w:line="276" w:lineRule="auto"/>
            <w:rPr>
              <w:sz w:val="13"/>
              <w:szCs w:val="13"/>
            </w:rPr>
          </w:pPr>
          <w:r w:rsidRPr="00A53805">
            <w:rPr>
              <w:b/>
              <w:sz w:val="24"/>
              <w:szCs w:val="24"/>
            </w:rPr>
            <w:t>Experience</w:t>
          </w:r>
        </w:p>
      </w:sdtContent>
    </w:sdt>
    <w:tbl>
      <w:tblPr>
        <w:tblStyle w:val="ResumeTable"/>
        <w:tblW w:w="5049" w:type="pct"/>
        <w:tblLook w:val="0620" w:firstRow="1" w:lastRow="0" w:firstColumn="0" w:lastColumn="0" w:noHBand="1" w:noVBand="1"/>
        <w:tblDescription w:val="Experience table"/>
      </w:tblPr>
      <w:tblGrid>
        <w:gridCol w:w="1673"/>
        <w:gridCol w:w="7488"/>
      </w:tblGrid>
      <w:tr w:rsidR="00A53805" w:rsidRPr="00A53805" w14:paraId="62B62C5F" w14:textId="77777777" w:rsidTr="00C31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6"/>
          <w:tblHeader/>
        </w:trPr>
        <w:tc>
          <w:tcPr>
            <w:tcW w:w="913" w:type="pct"/>
          </w:tcPr>
          <w:p w14:paraId="27B4F70D" w14:textId="39473552" w:rsidR="00A53805" w:rsidRPr="00A53805" w:rsidRDefault="00A53805" w:rsidP="00A53805">
            <w:pPr>
              <w:pStyle w:val="Date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08/10/2015-Present</w:t>
            </w:r>
          </w:p>
        </w:tc>
        <w:tc>
          <w:tcPr>
            <w:tcW w:w="4087" w:type="pct"/>
          </w:tcPr>
          <w:p w14:paraId="408E73AF" w14:textId="77777777" w:rsidR="00A53805" w:rsidRPr="00A53805" w:rsidRDefault="00A53805" w:rsidP="00A53805">
            <w:pPr>
              <w:rPr>
                <w:b/>
                <w:sz w:val="20"/>
                <w:szCs w:val="20"/>
              </w:rPr>
            </w:pPr>
            <w:r w:rsidRPr="00A53805">
              <w:rPr>
                <w:b/>
                <w:sz w:val="20"/>
                <w:szCs w:val="20"/>
              </w:rPr>
              <w:t>Non-Destructive Technician, </w:t>
            </w:r>
            <w:r w:rsidRPr="00A53805">
              <w:rPr>
                <w:b/>
                <w:i/>
                <w:sz w:val="20"/>
                <w:szCs w:val="20"/>
              </w:rPr>
              <w:t>Applied</w:t>
            </w:r>
            <w:r w:rsidRPr="00A53805">
              <w:rPr>
                <w:rStyle w:val="Emphasis"/>
                <w:b/>
                <w:sz w:val="20"/>
                <w:szCs w:val="20"/>
              </w:rPr>
              <w:t xml:space="preserve"> Technical Services, Rockville VA</w:t>
            </w:r>
          </w:p>
          <w:p w14:paraId="33F8D2EC" w14:textId="77777777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 xml:space="preserve">Managing high intensity projects utilizing large teams of diverse skill sets </w:t>
            </w:r>
          </w:p>
          <w:p w14:paraId="6BC0731C" w14:textId="77777777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DoD clearance for secure government contracts</w:t>
            </w:r>
          </w:p>
          <w:p w14:paraId="510CEF09" w14:textId="77777777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Structural integrity testing using Ultrasonic Thickness testing, Magnetic Particle testing, Liquid Penetrant testing, Visual Testing and Radiography testing</w:t>
            </w:r>
          </w:p>
          <w:p w14:paraId="3177F9C8" w14:textId="783AFB77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Create official report for signature and submission using Microsoft word and Excel</w:t>
            </w:r>
          </w:p>
        </w:tc>
      </w:tr>
      <w:tr w:rsidR="00A53805" w:rsidRPr="00A53805" w14:paraId="45D851CF" w14:textId="77777777" w:rsidTr="00C31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6"/>
          <w:tblHeader/>
        </w:trPr>
        <w:tc>
          <w:tcPr>
            <w:tcW w:w="913" w:type="pct"/>
          </w:tcPr>
          <w:p w14:paraId="01D113A1" w14:textId="5A97C4E2" w:rsidR="00A53805" w:rsidRPr="00A53805" w:rsidRDefault="00A53805" w:rsidP="00A53805">
            <w:pPr>
              <w:pStyle w:val="Date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05/1/2015-08/10/2015</w:t>
            </w:r>
          </w:p>
        </w:tc>
        <w:tc>
          <w:tcPr>
            <w:tcW w:w="4087" w:type="pct"/>
          </w:tcPr>
          <w:p w14:paraId="0B68E99F" w14:textId="77777777" w:rsidR="00A53805" w:rsidRPr="00A53805" w:rsidRDefault="00A53805" w:rsidP="00A53805">
            <w:pPr>
              <w:rPr>
                <w:b/>
                <w:i/>
                <w:sz w:val="20"/>
                <w:szCs w:val="20"/>
              </w:rPr>
            </w:pPr>
            <w:r w:rsidRPr="00A53805">
              <w:rPr>
                <w:b/>
                <w:sz w:val="20"/>
                <w:szCs w:val="20"/>
              </w:rPr>
              <w:t xml:space="preserve">Job Site Supervisor, </w:t>
            </w:r>
            <w:r w:rsidRPr="00A53805">
              <w:rPr>
                <w:b/>
                <w:i/>
                <w:sz w:val="20"/>
                <w:szCs w:val="20"/>
              </w:rPr>
              <w:t>College Pro Painting, Bigfork, MT</w:t>
            </w:r>
          </w:p>
          <w:p w14:paraId="52D7323B" w14:textId="77777777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Supervised small crews between 3 to 5 people</w:t>
            </w:r>
          </w:p>
          <w:p w14:paraId="635B6FAE" w14:textId="24AEE77D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Responsible for walking down jobs with a customer, setting up the job site for workers and making sure the work was done to a high standard</w:t>
            </w:r>
          </w:p>
        </w:tc>
      </w:tr>
      <w:tr w:rsidR="00A53805" w:rsidRPr="00A53805" w14:paraId="0AAD36D7" w14:textId="77777777" w:rsidTr="00C31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6"/>
          <w:tblHeader/>
        </w:trPr>
        <w:tc>
          <w:tcPr>
            <w:tcW w:w="913" w:type="pct"/>
          </w:tcPr>
          <w:p w14:paraId="16C745BF" w14:textId="77777777" w:rsidR="00A53805" w:rsidRPr="00A53805" w:rsidRDefault="00A53805" w:rsidP="00A53805">
            <w:pPr>
              <w:pStyle w:val="Date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06/4/2013-11/10/2013</w:t>
            </w:r>
          </w:p>
        </w:tc>
        <w:tc>
          <w:tcPr>
            <w:tcW w:w="4087" w:type="pct"/>
          </w:tcPr>
          <w:p w14:paraId="75CB782A" w14:textId="77777777" w:rsidR="00A53805" w:rsidRPr="00A53805" w:rsidRDefault="00A53805" w:rsidP="00A53805">
            <w:pPr>
              <w:rPr>
                <w:b/>
                <w:i/>
                <w:sz w:val="20"/>
                <w:szCs w:val="20"/>
              </w:rPr>
            </w:pPr>
            <w:r w:rsidRPr="00A53805">
              <w:rPr>
                <w:b/>
                <w:sz w:val="20"/>
                <w:szCs w:val="20"/>
              </w:rPr>
              <w:t xml:space="preserve">Asset Protection Specialist/ </w:t>
            </w:r>
            <w:r w:rsidRPr="00A53805">
              <w:rPr>
                <w:b/>
                <w:i/>
                <w:sz w:val="20"/>
                <w:szCs w:val="20"/>
              </w:rPr>
              <w:t>Best Buy, Kalispell MT</w:t>
            </w:r>
          </w:p>
          <w:p w14:paraId="19CDE3EA" w14:textId="77777777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Responsible for preventing theft within the store, helping customers and managing inventory</w:t>
            </w:r>
          </w:p>
        </w:tc>
      </w:tr>
      <w:tr w:rsidR="00A53805" w:rsidRPr="00A53805" w14:paraId="3D3C9A0E" w14:textId="77777777" w:rsidTr="00C31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6"/>
          <w:tblHeader/>
        </w:trPr>
        <w:tc>
          <w:tcPr>
            <w:tcW w:w="913" w:type="pct"/>
          </w:tcPr>
          <w:p w14:paraId="321D9DBD" w14:textId="2FF7C4A8" w:rsidR="00A53805" w:rsidRPr="00A53805" w:rsidRDefault="00A53805" w:rsidP="00A53805">
            <w:pPr>
              <w:pStyle w:val="Date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05/1/2012-09/20/2012</w:t>
            </w:r>
          </w:p>
        </w:tc>
        <w:tc>
          <w:tcPr>
            <w:tcW w:w="4087" w:type="pct"/>
          </w:tcPr>
          <w:p w14:paraId="4F401B1A" w14:textId="77777777" w:rsidR="00A53805" w:rsidRPr="00A53805" w:rsidRDefault="00A53805" w:rsidP="00A53805">
            <w:pPr>
              <w:rPr>
                <w:b/>
                <w:i/>
                <w:sz w:val="20"/>
                <w:szCs w:val="20"/>
              </w:rPr>
            </w:pPr>
            <w:r w:rsidRPr="00A53805">
              <w:rPr>
                <w:b/>
                <w:sz w:val="20"/>
                <w:szCs w:val="20"/>
              </w:rPr>
              <w:t xml:space="preserve">Sales/Equipment Repair, </w:t>
            </w:r>
            <w:r w:rsidRPr="00A53805">
              <w:rPr>
                <w:b/>
                <w:i/>
                <w:sz w:val="20"/>
                <w:szCs w:val="20"/>
              </w:rPr>
              <w:t>Bigfork Outdoor Rental, Bigfork MT</w:t>
            </w:r>
          </w:p>
          <w:p w14:paraId="6CC0D873" w14:textId="695C8584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 xml:space="preserve"> Responsible for repairing damaged equipment, getting deliveries out on time and interacting with customers.</w:t>
            </w:r>
          </w:p>
        </w:tc>
      </w:tr>
      <w:tr w:rsidR="00A53805" w:rsidRPr="00A53805" w14:paraId="1E167626" w14:textId="77777777" w:rsidTr="00C31104">
        <w:trPr>
          <w:trHeight w:val="1159"/>
        </w:trPr>
        <w:tc>
          <w:tcPr>
            <w:tcW w:w="913" w:type="pct"/>
          </w:tcPr>
          <w:p w14:paraId="58EEE2AD" w14:textId="65BE4135" w:rsidR="00A53805" w:rsidRPr="00A53805" w:rsidRDefault="00A53805" w:rsidP="00A53805">
            <w:pPr>
              <w:pStyle w:val="Date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10/1/2012-08/10/2015</w:t>
            </w:r>
          </w:p>
        </w:tc>
        <w:tc>
          <w:tcPr>
            <w:tcW w:w="4087" w:type="pct"/>
          </w:tcPr>
          <w:p w14:paraId="4ED88610" w14:textId="77777777" w:rsidR="00A53805" w:rsidRPr="00A53805" w:rsidRDefault="00A53805" w:rsidP="00A53805">
            <w:pPr>
              <w:rPr>
                <w:b/>
                <w:sz w:val="20"/>
                <w:szCs w:val="20"/>
              </w:rPr>
            </w:pPr>
            <w:r w:rsidRPr="00A53805">
              <w:rPr>
                <w:b/>
                <w:sz w:val="20"/>
                <w:szCs w:val="20"/>
              </w:rPr>
              <w:t>Lane Attendant/Cook, Picks</w:t>
            </w:r>
            <w:r w:rsidRPr="00A53805">
              <w:rPr>
                <w:rStyle w:val="Emphasis"/>
                <w:b/>
                <w:sz w:val="20"/>
                <w:szCs w:val="20"/>
              </w:rPr>
              <w:t xml:space="preserve"> Bowling Center, Bigfork MT</w:t>
            </w:r>
          </w:p>
          <w:p w14:paraId="639BFEA9" w14:textId="77777777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Responsible for prepping and cooking food, providing great customer service, cashiering and cleaning.</w:t>
            </w:r>
          </w:p>
          <w:p w14:paraId="728573FB" w14:textId="77777777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Accountable for closing out the cash register at night, which entails balancing the register and dropping the money in the drop box.</w:t>
            </w:r>
          </w:p>
          <w:p w14:paraId="09FBDB3D" w14:textId="04BF552E" w:rsidR="00A53805" w:rsidRPr="00A53805" w:rsidRDefault="00A53805" w:rsidP="00A53805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Used Brunswick Vector Plus software</w:t>
            </w:r>
          </w:p>
        </w:tc>
      </w:tr>
    </w:tbl>
    <w:p w14:paraId="2A994AF5" w14:textId="77777777" w:rsidR="00676F5B" w:rsidRPr="00A53805" w:rsidRDefault="00676F5B" w:rsidP="00753265">
      <w:pPr>
        <w:pStyle w:val="Heading1"/>
        <w:spacing w:before="0"/>
        <w:rPr>
          <w:b/>
          <w:sz w:val="13"/>
          <w:szCs w:val="13"/>
        </w:rPr>
      </w:pPr>
    </w:p>
    <w:p w14:paraId="64DEE5B9" w14:textId="53F9A0C3" w:rsidR="00126049" w:rsidRPr="00A53805" w:rsidRDefault="002B3E96" w:rsidP="00753265">
      <w:pPr>
        <w:pStyle w:val="Heading1"/>
        <w:spacing w:before="0"/>
        <w:rPr>
          <w:b/>
          <w:sz w:val="24"/>
          <w:szCs w:val="24"/>
        </w:rPr>
      </w:pPr>
      <w:r w:rsidRPr="00A53805">
        <w:rPr>
          <w:b/>
          <w:sz w:val="24"/>
          <w:szCs w:val="24"/>
        </w:rPr>
        <w:t>Certifications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A53805" w14:paraId="1FA4A483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B46FE6A" w14:textId="77777777" w:rsidR="00260D3F" w:rsidRPr="00A53805" w:rsidRDefault="002B3E96" w:rsidP="002B3E96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Ultrasonic Thickness Testing</w:t>
            </w:r>
          </w:p>
          <w:p w14:paraId="51D9A379" w14:textId="77777777" w:rsidR="002B3E96" w:rsidRPr="00A53805" w:rsidRDefault="002B3E96" w:rsidP="002B3E96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Magnetic Particle Testing</w:t>
            </w:r>
          </w:p>
          <w:p w14:paraId="512AC4EF" w14:textId="77777777" w:rsidR="002B3E96" w:rsidRPr="00A53805" w:rsidRDefault="002B3E96" w:rsidP="002B3E96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 xml:space="preserve">Liquid Penetrant Testing </w:t>
            </w:r>
          </w:p>
          <w:p w14:paraId="47F994DC" w14:textId="77777777" w:rsidR="002B3E96" w:rsidRPr="00A53805" w:rsidRDefault="002B3E96" w:rsidP="002B3E96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Visual Testing</w:t>
            </w:r>
          </w:p>
          <w:p w14:paraId="10931672" w14:textId="77777777" w:rsidR="002B3E96" w:rsidRPr="00A53805" w:rsidRDefault="002B3E96" w:rsidP="002B3E96">
            <w:pPr>
              <w:pStyle w:val="ListBullet"/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Industrial Radiography and Radiation Safety Personnel card (IRRSP)</w:t>
            </w:r>
          </w:p>
          <w:p w14:paraId="561FDE6B" w14:textId="331A3C96" w:rsidR="00753265" w:rsidRPr="00A53805" w:rsidRDefault="00753265" w:rsidP="00753265">
            <w:pPr>
              <w:pStyle w:val="ListBullet"/>
              <w:numPr>
                <w:ilvl w:val="0"/>
                <w:numId w:val="0"/>
              </w:numPr>
              <w:rPr>
                <w:sz w:val="11"/>
                <w:szCs w:val="11"/>
              </w:rPr>
            </w:pPr>
          </w:p>
        </w:tc>
      </w:tr>
    </w:tbl>
    <w:sdt>
      <w:sdtPr>
        <w:rPr>
          <w:sz w:val="13"/>
          <w:szCs w:val="13"/>
        </w:rPr>
        <w:alias w:val="Leadership heading:"/>
        <w:tag w:val="Leadership heading:"/>
        <w:id w:val="-597258693"/>
        <w:placeholder>
          <w:docPart w:val="C441EBE289204671BB9C93B479BC41D4"/>
        </w:placeholder>
        <w:temporary/>
        <w:showingPlcHdr/>
        <w15:appearance w15:val="hidden"/>
      </w:sdtPr>
      <w:sdtEndPr/>
      <w:sdtContent>
        <w:p w14:paraId="0A47EFD0" w14:textId="77777777" w:rsidR="00126049" w:rsidRPr="00A53805" w:rsidRDefault="00126049" w:rsidP="00753265">
          <w:pPr>
            <w:pStyle w:val="Heading1"/>
            <w:spacing w:before="0"/>
            <w:rPr>
              <w:sz w:val="13"/>
              <w:szCs w:val="13"/>
            </w:rPr>
          </w:pPr>
          <w:r w:rsidRPr="00A53805">
            <w:rPr>
              <w:b/>
              <w:sz w:val="24"/>
              <w:szCs w:val="24"/>
            </w:rPr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A53805" w14:paraId="7CCC526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4C7B736" w14:textId="7A737D78" w:rsidR="00260D3F" w:rsidRPr="00A53805" w:rsidRDefault="001D11B7" w:rsidP="00CF2932">
            <w:pPr>
              <w:rPr>
                <w:sz w:val="20"/>
                <w:szCs w:val="20"/>
              </w:rPr>
            </w:pPr>
            <w:r w:rsidRPr="00A53805">
              <w:rPr>
                <w:sz w:val="20"/>
                <w:szCs w:val="20"/>
              </w:rPr>
              <w:t>P</w:t>
            </w:r>
            <w:r w:rsidR="000D0D46" w:rsidRPr="00A53805">
              <w:rPr>
                <w:sz w:val="20"/>
                <w:szCs w:val="20"/>
              </w:rPr>
              <w:t xml:space="preserve">romoted to job site supervisor </w:t>
            </w:r>
            <w:r w:rsidRPr="00A53805">
              <w:rPr>
                <w:sz w:val="20"/>
                <w:szCs w:val="20"/>
              </w:rPr>
              <w:t>at College Pro Painting</w:t>
            </w:r>
            <w:r w:rsidR="000D0D46" w:rsidRPr="00A53805">
              <w:rPr>
                <w:sz w:val="20"/>
                <w:szCs w:val="20"/>
              </w:rPr>
              <w:t xml:space="preserve"> after being hired on as a painter. While working for ATS, was put in charge of many different crews on many different jobs.</w:t>
            </w:r>
          </w:p>
        </w:tc>
      </w:tr>
    </w:tbl>
    <w:p w14:paraId="4581432E" w14:textId="77777777" w:rsidR="00260D3F" w:rsidRPr="00A53805" w:rsidRDefault="00260D3F" w:rsidP="00F25533">
      <w:pPr>
        <w:rPr>
          <w:sz w:val="11"/>
          <w:szCs w:val="11"/>
        </w:rPr>
      </w:pPr>
    </w:p>
    <w:p w14:paraId="0AFB23F1" w14:textId="77777777" w:rsidR="000D0D46" w:rsidRPr="00A53805" w:rsidRDefault="000D0D46" w:rsidP="00F25533">
      <w:pPr>
        <w:rPr>
          <w:sz w:val="11"/>
          <w:szCs w:val="11"/>
        </w:rPr>
      </w:pPr>
    </w:p>
    <w:p w14:paraId="5F9E7B10" w14:textId="29C986E7" w:rsidR="000D0D46" w:rsidRDefault="000D0D46" w:rsidP="00F25533">
      <w:pPr>
        <w:rPr>
          <w:sz w:val="11"/>
          <w:szCs w:val="11"/>
        </w:rPr>
      </w:pPr>
    </w:p>
    <w:p w14:paraId="334919EB" w14:textId="16742996" w:rsidR="00A53805" w:rsidRPr="00A53805" w:rsidRDefault="00A53805" w:rsidP="00A53805">
      <w:pPr>
        <w:rPr>
          <w:sz w:val="11"/>
          <w:szCs w:val="11"/>
        </w:rPr>
      </w:pPr>
    </w:p>
    <w:p w14:paraId="016C1179" w14:textId="29E7085B" w:rsidR="00A53805" w:rsidRPr="00A53805" w:rsidRDefault="00A53805" w:rsidP="00A53805">
      <w:pPr>
        <w:rPr>
          <w:sz w:val="11"/>
          <w:szCs w:val="11"/>
        </w:rPr>
      </w:pPr>
    </w:p>
    <w:p w14:paraId="1F3843C8" w14:textId="4C8D21E4" w:rsidR="00A53805" w:rsidRPr="00A53805" w:rsidRDefault="00A53805" w:rsidP="00A53805">
      <w:pPr>
        <w:rPr>
          <w:sz w:val="11"/>
          <w:szCs w:val="11"/>
        </w:rPr>
      </w:pPr>
    </w:p>
    <w:p w14:paraId="5D59FBEF" w14:textId="6022E8B9" w:rsidR="00A53805" w:rsidRPr="00A53805" w:rsidRDefault="00A53805" w:rsidP="00A53805">
      <w:pPr>
        <w:rPr>
          <w:sz w:val="11"/>
          <w:szCs w:val="11"/>
        </w:rPr>
      </w:pPr>
    </w:p>
    <w:p w14:paraId="3646E670" w14:textId="5903195F" w:rsidR="00A53805" w:rsidRPr="00A53805" w:rsidRDefault="00A53805" w:rsidP="00A53805">
      <w:pPr>
        <w:rPr>
          <w:sz w:val="11"/>
          <w:szCs w:val="11"/>
        </w:rPr>
      </w:pPr>
    </w:p>
    <w:p w14:paraId="66F144AD" w14:textId="50E481A8" w:rsidR="00A53805" w:rsidRPr="00A53805" w:rsidRDefault="00A53805" w:rsidP="00A53805">
      <w:pPr>
        <w:rPr>
          <w:sz w:val="11"/>
          <w:szCs w:val="11"/>
        </w:rPr>
      </w:pPr>
    </w:p>
    <w:p w14:paraId="694ED794" w14:textId="10B148E5" w:rsidR="00A53805" w:rsidRPr="00A53805" w:rsidRDefault="00A53805" w:rsidP="00A53805">
      <w:pPr>
        <w:rPr>
          <w:sz w:val="11"/>
          <w:szCs w:val="11"/>
        </w:rPr>
      </w:pPr>
    </w:p>
    <w:p w14:paraId="7C4643E4" w14:textId="2EA785B4" w:rsidR="00A53805" w:rsidRPr="00A53805" w:rsidRDefault="00A53805" w:rsidP="00A53805">
      <w:pPr>
        <w:rPr>
          <w:sz w:val="11"/>
          <w:szCs w:val="11"/>
        </w:rPr>
      </w:pPr>
    </w:p>
    <w:p w14:paraId="6BC1183D" w14:textId="69CBD1CC" w:rsidR="00A53805" w:rsidRPr="00A53805" w:rsidRDefault="00A53805" w:rsidP="00A53805">
      <w:pPr>
        <w:rPr>
          <w:sz w:val="11"/>
          <w:szCs w:val="11"/>
        </w:rPr>
      </w:pPr>
    </w:p>
    <w:p w14:paraId="4B3C5FD7" w14:textId="6635A80D" w:rsidR="00A53805" w:rsidRPr="00A53805" w:rsidRDefault="00A53805" w:rsidP="00A53805">
      <w:pPr>
        <w:rPr>
          <w:sz w:val="11"/>
          <w:szCs w:val="11"/>
        </w:rPr>
      </w:pPr>
    </w:p>
    <w:p w14:paraId="337CD89C" w14:textId="578EA300" w:rsidR="00A53805" w:rsidRPr="00A53805" w:rsidRDefault="00A53805" w:rsidP="00A53805">
      <w:pPr>
        <w:rPr>
          <w:sz w:val="11"/>
          <w:szCs w:val="11"/>
        </w:rPr>
      </w:pPr>
    </w:p>
    <w:p w14:paraId="16101809" w14:textId="0276CD5E" w:rsidR="00A53805" w:rsidRPr="00A53805" w:rsidRDefault="00A53805" w:rsidP="00A53805">
      <w:pPr>
        <w:rPr>
          <w:sz w:val="11"/>
          <w:szCs w:val="11"/>
        </w:rPr>
      </w:pPr>
    </w:p>
    <w:p w14:paraId="22B13630" w14:textId="03789B45" w:rsidR="00A53805" w:rsidRPr="00A53805" w:rsidRDefault="00A53805" w:rsidP="00A53805">
      <w:pPr>
        <w:rPr>
          <w:sz w:val="11"/>
          <w:szCs w:val="11"/>
        </w:rPr>
      </w:pPr>
    </w:p>
    <w:p w14:paraId="44E969A7" w14:textId="4986FF5D" w:rsidR="00A53805" w:rsidRPr="00A53805" w:rsidRDefault="00A53805" w:rsidP="00A53805">
      <w:pPr>
        <w:rPr>
          <w:sz w:val="11"/>
          <w:szCs w:val="11"/>
        </w:rPr>
      </w:pPr>
    </w:p>
    <w:p w14:paraId="5AFF6880" w14:textId="1358EEEA" w:rsidR="00A53805" w:rsidRPr="00A53805" w:rsidRDefault="00A53805" w:rsidP="00A53805">
      <w:pPr>
        <w:rPr>
          <w:sz w:val="11"/>
          <w:szCs w:val="11"/>
        </w:rPr>
      </w:pPr>
    </w:p>
    <w:p w14:paraId="55D23683" w14:textId="7C821F92" w:rsidR="00A53805" w:rsidRPr="00A53805" w:rsidRDefault="00A53805" w:rsidP="00A53805">
      <w:pPr>
        <w:rPr>
          <w:sz w:val="11"/>
          <w:szCs w:val="11"/>
        </w:rPr>
      </w:pPr>
    </w:p>
    <w:p w14:paraId="27021808" w14:textId="1660A547" w:rsidR="00A53805" w:rsidRPr="00A53805" w:rsidRDefault="00A53805" w:rsidP="00A53805">
      <w:pPr>
        <w:rPr>
          <w:sz w:val="11"/>
          <w:szCs w:val="11"/>
        </w:rPr>
      </w:pPr>
    </w:p>
    <w:p w14:paraId="14B15B61" w14:textId="730B4FC2" w:rsidR="00A53805" w:rsidRDefault="00A53805" w:rsidP="00A53805">
      <w:pPr>
        <w:rPr>
          <w:sz w:val="11"/>
          <w:szCs w:val="11"/>
        </w:rPr>
      </w:pPr>
    </w:p>
    <w:p w14:paraId="13FFB62C" w14:textId="53FC70A7" w:rsidR="00A53805" w:rsidRDefault="00A53805" w:rsidP="00A53805">
      <w:pPr>
        <w:rPr>
          <w:sz w:val="11"/>
          <w:szCs w:val="11"/>
        </w:rPr>
      </w:pPr>
    </w:p>
    <w:p w14:paraId="35E5A575" w14:textId="77777777" w:rsidR="00A53805" w:rsidRPr="00A53805" w:rsidRDefault="00A53805" w:rsidP="00A53805">
      <w:pPr>
        <w:tabs>
          <w:tab w:val="left" w:pos="2880"/>
        </w:tabs>
        <w:rPr>
          <w:sz w:val="11"/>
          <w:szCs w:val="11"/>
        </w:rPr>
      </w:pPr>
      <w:r>
        <w:rPr>
          <w:sz w:val="11"/>
          <w:szCs w:val="11"/>
        </w:rPr>
        <w:tab/>
      </w:r>
    </w:p>
    <w:p w14:paraId="167A9920" w14:textId="5D5F8E5E" w:rsidR="00A53805" w:rsidRPr="00A53805" w:rsidRDefault="00A53805" w:rsidP="00A53805">
      <w:pPr>
        <w:tabs>
          <w:tab w:val="left" w:pos="2880"/>
        </w:tabs>
        <w:rPr>
          <w:sz w:val="11"/>
          <w:szCs w:val="11"/>
        </w:rPr>
      </w:pPr>
      <w:bookmarkStart w:id="0" w:name="_GoBack"/>
      <w:bookmarkEnd w:id="0"/>
    </w:p>
    <w:sectPr w:rsidR="00A53805" w:rsidRPr="00A538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4567E" w14:textId="77777777" w:rsidR="006A00E9" w:rsidRPr="00A53805" w:rsidRDefault="006A00E9">
      <w:pPr>
        <w:spacing w:after="0"/>
        <w:rPr>
          <w:sz w:val="11"/>
          <w:szCs w:val="11"/>
        </w:rPr>
      </w:pPr>
      <w:r w:rsidRPr="00A53805">
        <w:rPr>
          <w:sz w:val="11"/>
          <w:szCs w:val="11"/>
        </w:rPr>
        <w:separator/>
      </w:r>
    </w:p>
    <w:p w14:paraId="6EB6DA84" w14:textId="77777777" w:rsidR="006A00E9" w:rsidRPr="00A53805" w:rsidRDefault="006A00E9">
      <w:pPr>
        <w:rPr>
          <w:sz w:val="11"/>
          <w:szCs w:val="11"/>
        </w:rPr>
      </w:pPr>
    </w:p>
  </w:endnote>
  <w:endnote w:type="continuationSeparator" w:id="0">
    <w:p w14:paraId="62C4C997" w14:textId="77777777" w:rsidR="006A00E9" w:rsidRPr="00A53805" w:rsidRDefault="006A00E9">
      <w:pPr>
        <w:spacing w:after="0"/>
        <w:rPr>
          <w:sz w:val="11"/>
          <w:szCs w:val="11"/>
        </w:rPr>
      </w:pPr>
      <w:r w:rsidRPr="00A53805">
        <w:rPr>
          <w:sz w:val="11"/>
          <w:szCs w:val="11"/>
        </w:rPr>
        <w:continuationSeparator/>
      </w:r>
    </w:p>
    <w:p w14:paraId="32769F77" w14:textId="77777777" w:rsidR="006A00E9" w:rsidRPr="00A53805" w:rsidRDefault="006A00E9">
      <w:pPr>
        <w:rPr>
          <w:sz w:val="11"/>
          <w:szCs w:val="11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3BA81" w14:textId="77777777" w:rsidR="00870501" w:rsidRPr="00A53805" w:rsidRDefault="00870501">
    <w:pPr>
      <w:pStyle w:val="Footer"/>
      <w:rPr>
        <w:sz w:val="11"/>
        <w:szCs w:val="1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FB9B" w14:textId="77777777" w:rsidR="00C067C5" w:rsidRPr="00A53805" w:rsidRDefault="00F6077F">
    <w:pPr>
      <w:pStyle w:val="Footer"/>
      <w:rPr>
        <w:sz w:val="11"/>
        <w:szCs w:val="11"/>
      </w:rPr>
    </w:pPr>
    <w:r w:rsidRPr="00A53805">
      <w:rPr>
        <w:sz w:val="11"/>
        <w:szCs w:val="11"/>
      </w:rPr>
      <w:t xml:space="preserve">Page </w:t>
    </w:r>
    <w:r w:rsidRPr="00A53805">
      <w:rPr>
        <w:noProof w:val="0"/>
        <w:sz w:val="11"/>
        <w:szCs w:val="11"/>
      </w:rPr>
      <w:fldChar w:fldCharType="begin"/>
    </w:r>
    <w:r w:rsidRPr="00A53805">
      <w:rPr>
        <w:sz w:val="11"/>
        <w:szCs w:val="11"/>
      </w:rPr>
      <w:instrText xml:space="preserve"> PAGE   \* MERGEFORMAT </w:instrText>
    </w:r>
    <w:r w:rsidRPr="00A53805">
      <w:rPr>
        <w:noProof w:val="0"/>
        <w:sz w:val="11"/>
        <w:szCs w:val="11"/>
      </w:rPr>
      <w:fldChar w:fldCharType="separate"/>
    </w:r>
    <w:r w:rsidR="00797C46" w:rsidRPr="00A53805">
      <w:rPr>
        <w:sz w:val="11"/>
        <w:szCs w:val="11"/>
      </w:rPr>
      <w:t>2</w:t>
    </w:r>
    <w:r w:rsidRPr="00A53805">
      <w:rPr>
        <w:sz w:val="11"/>
        <w:szCs w:val="1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B3559" w14:textId="77777777" w:rsidR="00870501" w:rsidRPr="00A53805" w:rsidRDefault="00870501">
    <w:pPr>
      <w:pStyle w:val="Footer"/>
      <w:rPr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65865" w14:textId="77777777" w:rsidR="006A00E9" w:rsidRPr="00A53805" w:rsidRDefault="006A00E9">
      <w:pPr>
        <w:spacing w:after="0"/>
        <w:rPr>
          <w:sz w:val="11"/>
          <w:szCs w:val="11"/>
        </w:rPr>
      </w:pPr>
      <w:r w:rsidRPr="00A53805">
        <w:rPr>
          <w:sz w:val="11"/>
          <w:szCs w:val="11"/>
        </w:rPr>
        <w:separator/>
      </w:r>
    </w:p>
    <w:p w14:paraId="7539D1FD" w14:textId="77777777" w:rsidR="006A00E9" w:rsidRPr="00A53805" w:rsidRDefault="006A00E9">
      <w:pPr>
        <w:rPr>
          <w:sz w:val="11"/>
          <w:szCs w:val="11"/>
        </w:rPr>
      </w:pPr>
    </w:p>
  </w:footnote>
  <w:footnote w:type="continuationSeparator" w:id="0">
    <w:p w14:paraId="30428052" w14:textId="77777777" w:rsidR="006A00E9" w:rsidRPr="00A53805" w:rsidRDefault="006A00E9">
      <w:pPr>
        <w:spacing w:after="0"/>
        <w:rPr>
          <w:sz w:val="11"/>
          <w:szCs w:val="11"/>
        </w:rPr>
      </w:pPr>
      <w:r w:rsidRPr="00A53805">
        <w:rPr>
          <w:sz w:val="11"/>
          <w:szCs w:val="11"/>
        </w:rPr>
        <w:continuationSeparator/>
      </w:r>
    </w:p>
    <w:p w14:paraId="0241A2CF" w14:textId="77777777" w:rsidR="006A00E9" w:rsidRPr="00A53805" w:rsidRDefault="006A00E9">
      <w:pPr>
        <w:rPr>
          <w:sz w:val="11"/>
          <w:szCs w:val="11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42CC" w14:textId="77777777" w:rsidR="00870501" w:rsidRPr="00A53805" w:rsidRDefault="00870501">
    <w:pPr>
      <w:pStyle w:val="Header"/>
      <w:rPr>
        <w:sz w:val="11"/>
        <w:szCs w:val="1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E62F3" w14:textId="77777777" w:rsidR="00870501" w:rsidRPr="00A53805" w:rsidRDefault="00870501">
    <w:pPr>
      <w:pStyle w:val="Header"/>
      <w:rPr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0FE2F" w14:textId="77777777" w:rsidR="00870501" w:rsidRPr="00A53805" w:rsidRDefault="00870501">
    <w:pPr>
      <w:pStyle w:val="Header"/>
      <w:rPr>
        <w:sz w:val="11"/>
        <w:szCs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322A51"/>
    <w:multiLevelType w:val="hybridMultilevel"/>
    <w:tmpl w:val="53B4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DE"/>
    <w:rsid w:val="00074B38"/>
    <w:rsid w:val="000C0CA7"/>
    <w:rsid w:val="000D0D46"/>
    <w:rsid w:val="000F2762"/>
    <w:rsid w:val="00126049"/>
    <w:rsid w:val="0014523F"/>
    <w:rsid w:val="001810A2"/>
    <w:rsid w:val="001D11B7"/>
    <w:rsid w:val="00254924"/>
    <w:rsid w:val="002563E8"/>
    <w:rsid w:val="00260D3F"/>
    <w:rsid w:val="002B3E96"/>
    <w:rsid w:val="00394B8B"/>
    <w:rsid w:val="003D5161"/>
    <w:rsid w:val="004827F9"/>
    <w:rsid w:val="00526C73"/>
    <w:rsid w:val="00561309"/>
    <w:rsid w:val="005A670A"/>
    <w:rsid w:val="00607BBA"/>
    <w:rsid w:val="00650306"/>
    <w:rsid w:val="00676F5B"/>
    <w:rsid w:val="00693B17"/>
    <w:rsid w:val="006A00E9"/>
    <w:rsid w:val="0074544B"/>
    <w:rsid w:val="00753265"/>
    <w:rsid w:val="00762CE4"/>
    <w:rsid w:val="00797C46"/>
    <w:rsid w:val="00843164"/>
    <w:rsid w:val="00847AF4"/>
    <w:rsid w:val="00854E7D"/>
    <w:rsid w:val="008551F7"/>
    <w:rsid w:val="00870501"/>
    <w:rsid w:val="008A74DF"/>
    <w:rsid w:val="008B5DC0"/>
    <w:rsid w:val="00931654"/>
    <w:rsid w:val="00A53805"/>
    <w:rsid w:val="00A82DCC"/>
    <w:rsid w:val="00AF487E"/>
    <w:rsid w:val="00C02E26"/>
    <w:rsid w:val="00C055B0"/>
    <w:rsid w:val="00C067C5"/>
    <w:rsid w:val="00C31104"/>
    <w:rsid w:val="00CC05D9"/>
    <w:rsid w:val="00CD7582"/>
    <w:rsid w:val="00D0020C"/>
    <w:rsid w:val="00D0496B"/>
    <w:rsid w:val="00D06E8C"/>
    <w:rsid w:val="00D568D3"/>
    <w:rsid w:val="00D65641"/>
    <w:rsid w:val="00D81F4E"/>
    <w:rsid w:val="00E42361"/>
    <w:rsid w:val="00E76367"/>
    <w:rsid w:val="00EF0D29"/>
    <w:rsid w:val="00F25533"/>
    <w:rsid w:val="00F40EAD"/>
    <w:rsid w:val="00F6077F"/>
    <w:rsid w:val="00F63B5F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9240B"/>
  <w15:chartTrackingRefBased/>
  <w15:docId w15:val="{ACD56868-2A15-454C-8040-934C6673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oche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5379618124B7ABC1FDFDCCA604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555E6-28FC-443A-B510-D0C6C1C76457}"/>
      </w:docPartPr>
      <w:docPartBody>
        <w:p w:rsidR="00AA72D7" w:rsidRDefault="00D10172">
          <w:pPr>
            <w:pStyle w:val="B7E5379618124B7ABC1FDFDCCA604499"/>
          </w:pPr>
          <w:r w:rsidRPr="00843164">
            <w:t>Skills &amp; Abilities</w:t>
          </w:r>
        </w:p>
      </w:docPartBody>
    </w:docPart>
    <w:docPart>
      <w:docPartPr>
        <w:name w:val="91DA7A1D57B4498795177D8921679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E9650-9AF8-4A83-ACFF-DE263DF6BE1B}"/>
      </w:docPartPr>
      <w:docPartBody>
        <w:p w:rsidR="00AA72D7" w:rsidRDefault="00D10172">
          <w:pPr>
            <w:pStyle w:val="91DA7A1D57B4498795177D8921679360"/>
          </w:pPr>
          <w:r w:rsidRPr="00843164">
            <w:t>Experience</w:t>
          </w:r>
        </w:p>
      </w:docPartBody>
    </w:docPart>
    <w:docPart>
      <w:docPartPr>
        <w:name w:val="C441EBE289204671BB9C93B479BC4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EAA7-4491-401E-9426-118775474ACB}"/>
      </w:docPartPr>
      <w:docPartBody>
        <w:p w:rsidR="00AA72D7" w:rsidRDefault="00D10172">
          <w:pPr>
            <w:pStyle w:val="C441EBE289204671BB9C93B479BC41D4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72"/>
    <w:rsid w:val="001462D8"/>
    <w:rsid w:val="006E30AA"/>
    <w:rsid w:val="00AA72D7"/>
    <w:rsid w:val="00BA0CFA"/>
    <w:rsid w:val="00D05591"/>
    <w:rsid w:val="00D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5D4D4294454C5D8F79BDD1CCF399DE">
    <w:name w:val="515D4D4294454C5D8F79BDD1CCF399DE"/>
  </w:style>
  <w:style w:type="paragraph" w:customStyle="1" w:styleId="E2CDA4FD380C4B3DAE34AE1464C2B896">
    <w:name w:val="E2CDA4FD380C4B3DAE34AE1464C2B896"/>
  </w:style>
  <w:style w:type="paragraph" w:customStyle="1" w:styleId="9B96EDECECDC4DB3BD70F0724A3F66A6">
    <w:name w:val="9B96EDECECDC4DB3BD70F0724A3F66A6"/>
  </w:style>
  <w:style w:type="paragraph" w:customStyle="1" w:styleId="9E8DBA10154A46178BC07C5E8709FF6B">
    <w:name w:val="9E8DBA10154A46178BC07C5E8709FF6B"/>
  </w:style>
  <w:style w:type="paragraph" w:customStyle="1" w:styleId="62FA4456A10A462BB6B66E2BA4895FD0">
    <w:name w:val="62FA4456A10A462BB6B66E2BA4895FD0"/>
  </w:style>
  <w:style w:type="paragraph" w:customStyle="1" w:styleId="4B5586DF6C8C45019C2D44E817E2606F">
    <w:name w:val="4B5586DF6C8C45019C2D44E817E2606F"/>
  </w:style>
  <w:style w:type="paragraph" w:customStyle="1" w:styleId="B7E5379618124B7ABC1FDFDCCA604499">
    <w:name w:val="B7E5379618124B7ABC1FDFDCCA604499"/>
  </w:style>
  <w:style w:type="paragraph" w:customStyle="1" w:styleId="974C535149A141F8A6E80AC460B3D108">
    <w:name w:val="974C535149A141F8A6E80AC460B3D108"/>
  </w:style>
  <w:style w:type="paragraph" w:customStyle="1" w:styleId="91DA7A1D57B4498795177D8921679360">
    <w:name w:val="91DA7A1D57B4498795177D8921679360"/>
  </w:style>
  <w:style w:type="paragraph" w:customStyle="1" w:styleId="F32C6F6BA7CB4975ABFBD6C700179A29">
    <w:name w:val="F32C6F6BA7CB4975ABFBD6C700179A29"/>
  </w:style>
  <w:style w:type="paragraph" w:customStyle="1" w:styleId="F86578EDC9074AE0B8F4E2CF865150E7">
    <w:name w:val="F86578EDC9074AE0B8F4E2CF865150E7"/>
  </w:style>
  <w:style w:type="paragraph" w:customStyle="1" w:styleId="15B91BE42A6E4033A6E4BB2D30D932C9">
    <w:name w:val="15B91BE42A6E4033A6E4BB2D30D932C9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4457A01EF05B43F193C8E4B0C9740F23">
    <w:name w:val="4457A01EF05B43F193C8E4B0C9740F23"/>
  </w:style>
  <w:style w:type="paragraph" w:customStyle="1" w:styleId="E2F8BB09F73E442EAE9806D94C645AAF">
    <w:name w:val="E2F8BB09F73E442EAE9806D94C645AAF"/>
  </w:style>
  <w:style w:type="paragraph" w:customStyle="1" w:styleId="0EE44238A6B545F1AA9D965BC2E25BB7">
    <w:name w:val="0EE44238A6B545F1AA9D965BC2E25BB7"/>
  </w:style>
  <w:style w:type="paragraph" w:customStyle="1" w:styleId="17DFB5A2A1014F36A74B5B654559D60F">
    <w:name w:val="17DFB5A2A1014F36A74B5B654559D60F"/>
  </w:style>
  <w:style w:type="paragraph" w:customStyle="1" w:styleId="3C7E5206BC0F4845BDD04C60A6897D67">
    <w:name w:val="3C7E5206BC0F4845BDD04C60A6897D67"/>
  </w:style>
  <w:style w:type="paragraph" w:customStyle="1" w:styleId="C2731DE434534B07A56C6D2BC7B53B7D">
    <w:name w:val="C2731DE434534B07A56C6D2BC7B53B7D"/>
  </w:style>
  <w:style w:type="paragraph" w:customStyle="1" w:styleId="A0A27229224D41F298C0503130C11875">
    <w:name w:val="A0A27229224D41F298C0503130C11875"/>
  </w:style>
  <w:style w:type="paragraph" w:customStyle="1" w:styleId="682B8D1A8F6F485B96755DB053C4B8DA">
    <w:name w:val="682B8D1A8F6F485B96755DB053C4B8DA"/>
  </w:style>
  <w:style w:type="paragraph" w:customStyle="1" w:styleId="FB1DA220D2F24888852BD158A0F47BEF">
    <w:name w:val="FB1DA220D2F24888852BD158A0F47BEF"/>
  </w:style>
  <w:style w:type="paragraph" w:customStyle="1" w:styleId="11EA7AFEC70D4DBB9CEE7E12F561D930">
    <w:name w:val="11EA7AFEC70D4DBB9CEE7E12F561D930"/>
  </w:style>
  <w:style w:type="paragraph" w:customStyle="1" w:styleId="DE90F80824DF4F0789DCBCCB51DF65DD">
    <w:name w:val="DE90F80824DF4F0789DCBCCB51DF65DD"/>
  </w:style>
  <w:style w:type="paragraph" w:customStyle="1" w:styleId="024DD5B0FEAE4318A8B3184285765F19">
    <w:name w:val="024DD5B0FEAE4318A8B3184285765F19"/>
  </w:style>
  <w:style w:type="paragraph" w:customStyle="1" w:styleId="48259CF706B646DABDC12FCA5AD6D387">
    <w:name w:val="48259CF706B646DABDC12FCA5AD6D387"/>
  </w:style>
  <w:style w:type="paragraph" w:customStyle="1" w:styleId="F234D17468F5492BB411B164BAD8E1E7">
    <w:name w:val="F234D17468F5492BB411B164BAD8E1E7"/>
  </w:style>
  <w:style w:type="paragraph" w:customStyle="1" w:styleId="5BB89097A0EA4332B92BA8D1A7EF4CDB">
    <w:name w:val="5BB89097A0EA4332B92BA8D1A7EF4CDB"/>
  </w:style>
  <w:style w:type="paragraph" w:customStyle="1" w:styleId="C441EBE289204671BB9C93B479BC41D4">
    <w:name w:val="C441EBE289204671BB9C93B479BC41D4"/>
  </w:style>
  <w:style w:type="paragraph" w:customStyle="1" w:styleId="401B094988EB411FA1E56B986F1C7290">
    <w:name w:val="401B094988EB411FA1E56B986F1C7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D39C6E-711B-44D4-8BC5-82CFA7C0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946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Jochen</dc:creator>
  <cp:lastModifiedBy>Stephen Jochen</cp:lastModifiedBy>
  <cp:revision>4</cp:revision>
  <dcterms:created xsi:type="dcterms:W3CDTF">2019-05-05T22:55:00Z</dcterms:created>
  <dcterms:modified xsi:type="dcterms:W3CDTF">2019-06-28T18:26:00Z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cliggett@microsoft.com</vt:lpwstr>
  </property>
  <property fmtid="{D5CDD505-2E9C-101B-9397-08002B2CF9AE}" pid="11" name="MSIP_Label_f42aa342-8706-4288-bd11-ebb85995028c_SetDate">
    <vt:lpwstr>2019-05-05T21:17:42.0599853Z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6594c07f-8724-4bf4-acb8-91263f0c4319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